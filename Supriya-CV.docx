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F0" w:rsidRPr="00F67751" w:rsidRDefault="00FD6FA5" w:rsidP="00DE55F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Supriya Reddy Raikanti</w:t>
      </w:r>
    </w:p>
    <w:p w:rsidR="000C5155" w:rsidRPr="00F67751" w:rsidRDefault="00FD6FA5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Bachelor of Technology</w:t>
      </w:r>
    </w:p>
    <w:p w:rsidR="000C5155" w:rsidRPr="00F67751" w:rsidRDefault="00FD6FA5">
      <w:pPr>
        <w:pStyle w:val="Kontaktinformasjon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+91.9491185393</w:t>
      </w:r>
      <w:proofErr w:type="gramStart"/>
      <w:r w:rsidR="008E1F80" w:rsidRPr="00F67751">
        <w:rPr>
          <w:rFonts w:ascii="Times New Roman" w:hAnsi="Times New Roman" w:cs="Times New Roman"/>
          <w:sz w:val="24"/>
          <w:szCs w:val="24"/>
          <w:lang w:bidi="nb-NO"/>
        </w:rPr>
        <w:t>  |</w:t>
      </w:r>
      <w:proofErr w:type="gramEnd"/>
      <w:r w:rsidR="008E1F80" w:rsidRPr="00F67751">
        <w:rPr>
          <w:rFonts w:ascii="Times New Roman" w:hAnsi="Times New Roman" w:cs="Times New Roman"/>
          <w:sz w:val="24"/>
          <w:szCs w:val="24"/>
          <w:lang w:bidi="nb-NO"/>
        </w:rPr>
        <w:t>  </w:t>
      </w:r>
      <w:r w:rsidRPr="00F67751">
        <w:rPr>
          <w:rFonts w:ascii="Times New Roman" w:hAnsi="Times New Roman" w:cs="Times New Roman"/>
          <w:sz w:val="24"/>
          <w:szCs w:val="24"/>
        </w:rPr>
        <w:t>supriyareddyraikanti@gmail.com</w:t>
      </w:r>
      <w:r w:rsidR="008E1F80" w:rsidRPr="00F67751">
        <w:rPr>
          <w:rFonts w:ascii="Times New Roman" w:hAnsi="Times New Roman" w:cs="Times New Roman"/>
          <w:sz w:val="24"/>
          <w:szCs w:val="24"/>
          <w:lang w:bidi="nb-NO"/>
        </w:rPr>
        <w:t>  |  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Nizamabad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>, 503224, India</w:t>
      </w:r>
    </w:p>
    <w:p w:rsidR="000C5155" w:rsidRPr="00F67751" w:rsidRDefault="005224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Objective</w:t>
      </w:r>
    </w:p>
    <w:p w:rsidR="000C5155" w:rsidRPr="00F67751" w:rsidRDefault="00FD6F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7751">
        <w:rPr>
          <w:rFonts w:ascii="Times New Roman" w:hAnsi="Times New Roman" w:cs="Times New Roman"/>
          <w:sz w:val="24"/>
          <w:szCs w:val="24"/>
        </w:rPr>
        <w:t>A passionate student with high dreams in life.</w:t>
      </w:r>
      <w:proofErr w:type="gramEnd"/>
      <w:r w:rsidRPr="00F6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7751">
        <w:rPr>
          <w:rFonts w:ascii="Times New Roman" w:hAnsi="Times New Roman" w:cs="Times New Roman"/>
          <w:sz w:val="24"/>
          <w:szCs w:val="24"/>
        </w:rPr>
        <w:t>Would like to see myself as a tech guru in years to come.</w:t>
      </w:r>
      <w:proofErr w:type="gramEnd"/>
      <w:r w:rsidRPr="00F67751">
        <w:rPr>
          <w:rFonts w:ascii="Times New Roman" w:hAnsi="Times New Roman" w:cs="Times New Roman"/>
          <w:sz w:val="24"/>
          <w:szCs w:val="24"/>
        </w:rPr>
        <w:t xml:space="preserve"> Having a proven record of sincere 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pursuation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 xml:space="preserve"> in my studies, and willing to dedicate my life to technology, </w:t>
      </w:r>
      <w:proofErr w:type="gramStart"/>
      <w:r w:rsidRPr="00F67751">
        <w:rPr>
          <w:rFonts w:ascii="Times New Roman" w:hAnsi="Times New Roman" w:cs="Times New Roman"/>
          <w:sz w:val="24"/>
          <w:szCs w:val="24"/>
        </w:rPr>
        <w:t>that contribute</w:t>
      </w:r>
      <w:proofErr w:type="gramEnd"/>
      <w:r w:rsidRPr="00F67751">
        <w:rPr>
          <w:rFonts w:ascii="Times New Roman" w:hAnsi="Times New Roman" w:cs="Times New Roman"/>
          <w:sz w:val="24"/>
          <w:szCs w:val="24"/>
        </w:rPr>
        <w:t xml:space="preserve"> towards the good of human society. </w:t>
      </w:r>
      <w:r w:rsidR="005224A6" w:rsidRPr="00F67751">
        <w:rPr>
          <w:rFonts w:ascii="Times New Roman" w:hAnsi="Times New Roman" w:cs="Times New Roman"/>
          <w:sz w:val="24"/>
          <w:szCs w:val="24"/>
        </w:rPr>
        <w:t>Making plans to land in a dream American university and continue my masters.</w:t>
      </w:r>
    </w:p>
    <w:p w:rsidR="000C5155" w:rsidRPr="00F67751" w:rsidRDefault="00D46981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Utdanning – oppsettstabell"/>
      </w:tblPr>
      <w:tblGrid>
        <w:gridCol w:w="7522"/>
        <w:gridCol w:w="2224"/>
      </w:tblGrid>
      <w:tr w:rsidR="005224A6" w:rsidRPr="00F67751" w:rsidTr="005224A6">
        <w:tc>
          <w:tcPr>
            <w:tcW w:w="7522" w:type="dxa"/>
          </w:tcPr>
          <w:p w:rsidR="005224A6" w:rsidRPr="00F67751" w:rsidRDefault="005224A6" w:rsidP="000C4976">
            <w:pPr>
              <w:pStyle w:val="Heading2"/>
              <w:rPr>
                <w:rFonts w:ascii="Times New Roman" w:hAnsi="Times New Roman" w:cs="Times New Roman"/>
              </w:rPr>
            </w:pPr>
            <w:proofErr w:type="spellStart"/>
            <w:r w:rsidRPr="00F67751">
              <w:rPr>
                <w:rFonts w:ascii="Times New Roman" w:hAnsi="Times New Roman" w:cs="Times New Roman"/>
              </w:rPr>
              <w:t>B.Tech</w:t>
            </w:r>
            <w:proofErr w:type="spellEnd"/>
            <w:r w:rsidRPr="00F67751">
              <w:rPr>
                <w:rFonts w:ascii="Times New Roman" w:hAnsi="Times New Roman" w:cs="Times New Roman"/>
              </w:rPr>
              <w:t xml:space="preserve">.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>JNTU (H), Hyderabad</w:t>
            </w:r>
          </w:p>
          <w:p w:rsidR="005224A6" w:rsidRPr="00F67751" w:rsidRDefault="005224A6" w:rsidP="00522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Achieved internal successes time to time and could finish course</w:t>
            </w:r>
            <w:bookmarkStart w:id="0" w:name="_GoBack"/>
            <w:bookmarkEnd w:id="0"/>
            <w:r w:rsidRPr="00F67751">
              <w:rPr>
                <w:rFonts w:ascii="Times New Roman" w:hAnsi="Times New Roman" w:cs="Times New Roman"/>
                <w:sz w:val="24"/>
                <w:szCs w:val="24"/>
              </w:rPr>
              <w:t xml:space="preserve"> with first class</w:t>
            </w:r>
          </w:p>
          <w:p w:rsidR="005224A6" w:rsidRPr="00F67751" w:rsidRDefault="005224A6" w:rsidP="00522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Organizing Committee Member of various events in the campus</w:t>
            </w:r>
          </w:p>
          <w:p w:rsidR="005224A6" w:rsidRPr="00F67751" w:rsidRDefault="005224A6" w:rsidP="00522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Mastered subjects such as Mathematics, Data Structures, Basic Electronics, Software Engineering, Design, Testing, Mobile, Cloud Computing etc.</w:t>
            </w:r>
          </w:p>
        </w:tc>
        <w:tc>
          <w:tcPr>
            <w:tcW w:w="2224" w:type="dxa"/>
          </w:tcPr>
          <w:p w:rsidR="005224A6" w:rsidRPr="00F67751" w:rsidRDefault="005224A6" w:rsidP="000C4976">
            <w:pPr>
              <w:pStyle w:val="Date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Jun 15 – May 19</w:t>
            </w:r>
          </w:p>
        </w:tc>
      </w:tr>
      <w:tr w:rsidR="005224A6" w:rsidRPr="00F67751" w:rsidTr="000C4976">
        <w:tc>
          <w:tcPr>
            <w:tcW w:w="7522" w:type="dxa"/>
          </w:tcPr>
          <w:p w:rsidR="005224A6" w:rsidRPr="00F67751" w:rsidRDefault="005224A6" w:rsidP="000C4976">
            <w:pPr>
              <w:pStyle w:val="Heading2"/>
              <w:rPr>
                <w:rFonts w:ascii="Times New Roman" w:hAnsi="Times New Roman" w:cs="Times New Roman"/>
              </w:rPr>
            </w:pPr>
            <w:proofErr w:type="spellStart"/>
            <w:r w:rsidRPr="00F67751">
              <w:rPr>
                <w:rFonts w:ascii="Times New Roman" w:hAnsi="Times New Roman" w:cs="Times New Roman"/>
              </w:rPr>
              <w:t>Intermideiate</w:t>
            </w:r>
            <w:proofErr w:type="spellEnd"/>
            <w:r w:rsidRPr="00F67751">
              <w:rPr>
                <w:rFonts w:ascii="Times New Roman" w:hAnsi="Times New Roman" w:cs="Times New Roman"/>
              </w:rPr>
              <w:t xml:space="preserve"> (+2) </w:t>
            </w:r>
            <w:r w:rsidR="00A807A2" w:rsidRPr="00F67751">
              <w:rPr>
                <w:rStyle w:val="Heading4Char"/>
                <w:rFonts w:ascii="Times New Roman" w:hAnsi="Times New Roman" w:cs="Times New Roman"/>
              </w:rPr>
              <w:t xml:space="preserve">Sri </w:t>
            </w:r>
            <w:proofErr w:type="spellStart"/>
            <w:r w:rsidR="00A807A2" w:rsidRPr="00F67751">
              <w:rPr>
                <w:rStyle w:val="Heading4Char"/>
                <w:rFonts w:ascii="Times New Roman" w:hAnsi="Times New Roman" w:cs="Times New Roman"/>
              </w:rPr>
              <w:t>Chaitanya</w:t>
            </w:r>
            <w:proofErr w:type="spellEnd"/>
            <w:r w:rsidRPr="00F67751">
              <w:rPr>
                <w:rStyle w:val="Heading4Char"/>
                <w:rFonts w:ascii="Times New Roman" w:hAnsi="Times New Roman" w:cs="Times New Roman"/>
              </w:rPr>
              <w:t xml:space="preserve"> Junior College, Hyderabad</w:t>
            </w:r>
          </w:p>
          <w:p w:rsidR="005224A6" w:rsidRPr="00F67751" w:rsidRDefault="005224A6" w:rsidP="00522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Majors: Mathematics, Physics &amp; Chemistry</w:t>
            </w:r>
          </w:p>
          <w:p w:rsidR="005224A6" w:rsidRPr="00F67751" w:rsidRDefault="005224A6" w:rsidP="000C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</w:tcPr>
          <w:p w:rsidR="005224A6" w:rsidRPr="00F67751" w:rsidRDefault="005224A6" w:rsidP="000C4976">
            <w:pPr>
              <w:pStyle w:val="Date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Jun 13 – May 15</w:t>
            </w:r>
          </w:p>
        </w:tc>
      </w:tr>
      <w:tr w:rsidR="000C5155" w:rsidRPr="00F67751" w:rsidTr="005224A6">
        <w:tc>
          <w:tcPr>
            <w:tcW w:w="7522" w:type="dxa"/>
          </w:tcPr>
          <w:p w:rsidR="001764A6" w:rsidRPr="00F67751" w:rsidRDefault="005224A6" w:rsidP="001764A6">
            <w:pPr>
              <w:pStyle w:val="Heading2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SSC (10th) </w:t>
            </w:r>
            <w:proofErr w:type="spellStart"/>
            <w:r w:rsidRPr="00F67751">
              <w:rPr>
                <w:rStyle w:val="Heading4Char"/>
                <w:rFonts w:ascii="Times New Roman" w:hAnsi="Times New Roman" w:cs="Times New Roman"/>
              </w:rPr>
              <w:t>Vishwa</w:t>
            </w:r>
            <w:proofErr w:type="spellEnd"/>
            <w:r w:rsidRPr="00F67751">
              <w:rPr>
                <w:rStyle w:val="Heading4Char"/>
                <w:rFonts w:ascii="Times New Roman" w:hAnsi="Times New Roman" w:cs="Times New Roman"/>
              </w:rPr>
              <w:t xml:space="preserve"> </w:t>
            </w:r>
            <w:proofErr w:type="spellStart"/>
            <w:r w:rsidRPr="00F67751">
              <w:rPr>
                <w:rStyle w:val="Heading4Char"/>
                <w:rFonts w:ascii="Times New Roman" w:hAnsi="Times New Roman" w:cs="Times New Roman"/>
              </w:rPr>
              <w:t>Bharati</w:t>
            </w:r>
            <w:proofErr w:type="spellEnd"/>
            <w:r w:rsidRPr="00F67751">
              <w:rPr>
                <w:rStyle w:val="Heading4Char"/>
                <w:rFonts w:ascii="Times New Roman" w:hAnsi="Times New Roman" w:cs="Times New Roman"/>
              </w:rPr>
              <w:t xml:space="preserve"> School, </w:t>
            </w:r>
            <w:proofErr w:type="spellStart"/>
            <w:r w:rsidRPr="00F67751">
              <w:rPr>
                <w:rStyle w:val="Heading4Char"/>
                <w:rFonts w:ascii="Times New Roman" w:hAnsi="Times New Roman" w:cs="Times New Roman"/>
              </w:rPr>
              <w:t>Nizamabad</w:t>
            </w:r>
            <w:proofErr w:type="spellEnd"/>
          </w:p>
          <w:p w:rsidR="00FD6FA5" w:rsidRPr="00F67751" w:rsidRDefault="005224A6" w:rsidP="00FD6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 xml:space="preserve">Majors: Mathematics, </w:t>
            </w:r>
            <w:proofErr w:type="spellStart"/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Genral</w:t>
            </w:r>
            <w:proofErr w:type="spellEnd"/>
            <w:r w:rsidRPr="00F67751">
              <w:rPr>
                <w:rFonts w:ascii="Times New Roman" w:hAnsi="Times New Roman" w:cs="Times New Roman"/>
                <w:sz w:val="24"/>
                <w:szCs w:val="24"/>
              </w:rPr>
              <w:t xml:space="preserve"> Science, Social Science</w:t>
            </w:r>
          </w:p>
          <w:p w:rsidR="005224A6" w:rsidRPr="00F67751" w:rsidRDefault="005224A6" w:rsidP="00522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Passed with grade A</w:t>
            </w:r>
          </w:p>
        </w:tc>
        <w:tc>
          <w:tcPr>
            <w:tcW w:w="2224" w:type="dxa"/>
          </w:tcPr>
          <w:p w:rsidR="000C5155" w:rsidRPr="00F67751" w:rsidRDefault="00FD6FA5" w:rsidP="00FD6FA5">
            <w:pPr>
              <w:pStyle w:val="Date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Jun </w:t>
            </w:r>
            <w:r w:rsidR="005224A6"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12</w:t>
            </w:r>
            <w:r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–</w:t>
            </w:r>
            <w:r w:rsidR="005224A6"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Mar</w:t>
            </w:r>
            <w:r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</w:t>
            </w:r>
            <w:r w:rsidR="005224A6" w:rsidRPr="00F6775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13</w:t>
            </w:r>
          </w:p>
        </w:tc>
      </w:tr>
    </w:tbl>
    <w:p w:rsidR="000C5155" w:rsidRPr="00F67751" w:rsidRDefault="005224A6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Communication</w:t>
      </w:r>
    </w:p>
    <w:p w:rsidR="005224A6" w:rsidRPr="00F67751" w:rsidRDefault="005224A6" w:rsidP="001764A6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I gave various presentations on campus and got positive feedback. </w:t>
      </w:r>
    </w:p>
    <w:p w:rsidR="005224A6" w:rsidRPr="00F67751" w:rsidRDefault="005224A6" w:rsidP="001764A6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Had put my studies into practices and worked on various on-campus projects. </w:t>
      </w:r>
    </w:p>
    <w:p w:rsidR="001764A6" w:rsidRPr="00F67751" w:rsidRDefault="005224A6" w:rsidP="001764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7751">
        <w:rPr>
          <w:rFonts w:ascii="Times New Roman" w:hAnsi="Times New Roman" w:cs="Times New Roman"/>
          <w:sz w:val="24"/>
          <w:szCs w:val="24"/>
        </w:rPr>
        <w:t xml:space="preserve">Having good 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comminication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 xml:space="preserve"> skills.</w:t>
      </w:r>
      <w:proofErr w:type="gramEnd"/>
    </w:p>
    <w:p w:rsidR="000C5155" w:rsidRPr="00F67751" w:rsidRDefault="005224A6" w:rsidP="005224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Personal Details</w:t>
      </w:r>
    </w:p>
    <w:p w:rsidR="005648FD" w:rsidRPr="00F67751" w:rsidRDefault="005224A6" w:rsidP="003F3B40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Nationality: Indian</w:t>
      </w:r>
    </w:p>
    <w:p w:rsidR="005224A6" w:rsidRPr="00F67751" w:rsidRDefault="005224A6" w:rsidP="003F3B40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Religion: Hindu</w:t>
      </w:r>
    </w:p>
    <w:p w:rsidR="005224A6" w:rsidRPr="00F67751" w:rsidRDefault="005224A6" w:rsidP="003F3B40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Relationship Status: Married</w:t>
      </w:r>
    </w:p>
    <w:p w:rsidR="005224A6" w:rsidRPr="00F67751" w:rsidRDefault="005224A6" w:rsidP="003F3B40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Languages known: English, Hindi, Telugu (Mother tongue)</w:t>
      </w:r>
    </w:p>
    <w:p w:rsidR="005224A6" w:rsidRPr="00F67751" w:rsidRDefault="008D22C0" w:rsidP="003F3B40">
      <w:pPr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Mirdapally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 xml:space="preserve">, M: 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Armoor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 xml:space="preserve">, District: </w:t>
      </w:r>
      <w:proofErr w:type="spellStart"/>
      <w:r w:rsidRPr="00F67751">
        <w:rPr>
          <w:rFonts w:ascii="Times New Roman" w:hAnsi="Times New Roman" w:cs="Times New Roman"/>
          <w:sz w:val="24"/>
          <w:szCs w:val="24"/>
        </w:rPr>
        <w:t>Nizamabad</w:t>
      </w:r>
      <w:proofErr w:type="spellEnd"/>
      <w:r w:rsidRPr="00F67751">
        <w:rPr>
          <w:rFonts w:ascii="Times New Roman" w:hAnsi="Times New Roman" w:cs="Times New Roman"/>
          <w:sz w:val="24"/>
          <w:szCs w:val="24"/>
        </w:rPr>
        <w:t>, 503224, India</w:t>
      </w:r>
    </w:p>
    <w:sectPr w:rsidR="005224A6" w:rsidRPr="00F67751" w:rsidSect="008F5914">
      <w:footerReference w:type="default" r:id="rId8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027" w:rsidRDefault="00355027">
      <w:pPr>
        <w:spacing w:line="240" w:lineRule="auto"/>
      </w:pPr>
      <w:r>
        <w:separator/>
      </w:r>
    </w:p>
  </w:endnote>
  <w:endnote w:type="continuationSeparator" w:id="0">
    <w:p w:rsidR="00355027" w:rsidRDefault="00355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55" w:rsidRDefault="003E7996">
    <w:pPr>
      <w:pStyle w:val="Footer"/>
    </w:pPr>
    <w:r>
      <w:rPr>
        <w:noProof w:val="0"/>
        <w:lang w:val="nb-NO" w:bidi="nb-NO"/>
      </w:rPr>
      <w:fldChar w:fldCharType="begin"/>
    </w:r>
    <w:r>
      <w:rPr>
        <w:lang w:val="nb-NO" w:bidi="nb-NO"/>
      </w:rPr>
      <w:instrText xml:space="preserve"> PAGE   \* MERGEFORMAT </w:instrText>
    </w:r>
    <w:r>
      <w:rPr>
        <w:noProof w:val="0"/>
        <w:lang w:val="nb-NO" w:bidi="nb-NO"/>
      </w:rPr>
      <w:fldChar w:fldCharType="separate"/>
    </w:r>
    <w:r w:rsidR="005224A6">
      <w:rPr>
        <w:lang w:val="nb-NO" w:bidi="nb-NO"/>
      </w:rPr>
      <w:t>2</w:t>
    </w:r>
    <w:r>
      <w:rPr>
        <w:lang w:val="nb-NO" w:bidi="nb-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027" w:rsidRDefault="00355027">
      <w:pPr>
        <w:spacing w:line="240" w:lineRule="auto"/>
      </w:pPr>
      <w:r>
        <w:separator/>
      </w:r>
    </w:p>
  </w:footnote>
  <w:footnote w:type="continuationSeparator" w:id="0">
    <w:p w:rsidR="00355027" w:rsidRDefault="003550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8B26AE"/>
    <w:multiLevelType w:val="hybridMultilevel"/>
    <w:tmpl w:val="423C89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0614BD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A5"/>
    <w:rsid w:val="000425C6"/>
    <w:rsid w:val="000C5155"/>
    <w:rsid w:val="000F1DC7"/>
    <w:rsid w:val="001764A6"/>
    <w:rsid w:val="0022612D"/>
    <w:rsid w:val="002F47D4"/>
    <w:rsid w:val="00337C64"/>
    <w:rsid w:val="00355027"/>
    <w:rsid w:val="003E7996"/>
    <w:rsid w:val="003F3B40"/>
    <w:rsid w:val="00490268"/>
    <w:rsid w:val="004C3892"/>
    <w:rsid w:val="005224A6"/>
    <w:rsid w:val="005648FD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D22C0"/>
    <w:rsid w:val="008E1F80"/>
    <w:rsid w:val="008F5914"/>
    <w:rsid w:val="00971A48"/>
    <w:rsid w:val="00A807A2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46981"/>
    <w:rsid w:val="00D54540"/>
    <w:rsid w:val="00D7283A"/>
    <w:rsid w:val="00D77989"/>
    <w:rsid w:val="00DB7951"/>
    <w:rsid w:val="00DE55F0"/>
    <w:rsid w:val="00E10969"/>
    <w:rsid w:val="00E20B31"/>
    <w:rsid w:val="00EF0CB5"/>
    <w:rsid w:val="00EF5D7C"/>
    <w:rsid w:val="00F67751"/>
    <w:rsid w:val="00F94D48"/>
    <w:rsid w:val="00FB54AB"/>
    <w:rsid w:val="00FB6C2D"/>
    <w:rsid w:val="00F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kumar.gudala\AppData\Roaming\Microsoft\Templates\CV%20(kronologisk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(kronologisk)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Gudala, Rameshkumar</dc:creator>
  <cp:lastModifiedBy>hp</cp:lastModifiedBy>
  <cp:revision>2</cp:revision>
  <cp:lastPrinted>2021-04-30T11:20:00Z</cp:lastPrinted>
  <dcterms:created xsi:type="dcterms:W3CDTF">2022-08-07T17:54:00Z</dcterms:created>
  <dcterms:modified xsi:type="dcterms:W3CDTF">2022-08-07T17:54:00Z</dcterms:modified>
</cp:coreProperties>
</file>